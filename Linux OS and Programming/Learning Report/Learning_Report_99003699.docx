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9A50" w14:textId="632C5F16" w:rsidR="00746D2E" w:rsidRDefault="00D465EB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C9B2C" wp14:editId="79ACF240">
                <wp:simplePos x="0" y="0"/>
                <wp:positionH relativeFrom="column">
                  <wp:posOffset>430530</wp:posOffset>
                </wp:positionH>
                <wp:positionV relativeFrom="paragraph">
                  <wp:posOffset>0</wp:posOffset>
                </wp:positionV>
                <wp:extent cx="4216400" cy="284226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284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B7348" w14:textId="77777777" w:rsidR="000D22E6" w:rsidRPr="00D465EB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</w:pPr>
                            <w:r w:rsidRPr="00D465EB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u w:val="single"/>
                              </w:rPr>
                              <w:t xml:space="preserve">Learning Report </w:t>
                            </w:r>
                          </w:p>
                          <w:p w14:paraId="12DFA44E" w14:textId="77777777" w:rsidR="000D22E6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20"/>
                              </w:rPr>
                            </w:pPr>
                          </w:p>
                          <w:p w14:paraId="48DC9B5B" w14:textId="2E94129A" w:rsidR="000D22E6" w:rsidRPr="00D465EB" w:rsidRDefault="000D22E6" w:rsidP="006B3B2F">
                            <w:pPr>
                              <w:ind w:left="360"/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</w:pPr>
                            <w:r w:rsidRPr="00D465EB"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Linux OS </w:t>
                            </w:r>
                            <w:r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>&amp;</w:t>
                            </w:r>
                            <w:r w:rsidRPr="00D465EB">
                              <w:rPr>
                                <w:rFonts w:ascii="Arial" w:hAnsi="Arial" w:cs="Arial"/>
                                <w:sz w:val="96"/>
                                <w:szCs w:val="28"/>
                              </w:rPr>
                              <w:t xml:space="preserve"> Programming </w:t>
                            </w:r>
                          </w:p>
                          <w:p w14:paraId="48DC9B5C" w14:textId="77777777" w:rsidR="000D22E6" w:rsidRPr="00D465EB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40"/>
                                <w:szCs w:val="40"/>
                                <w:lang w:val="it-IT"/>
                              </w:rPr>
                            </w:pPr>
                          </w:p>
                          <w:p w14:paraId="48DC9B5D" w14:textId="77777777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E487346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F" w14:textId="77777777" w:rsidR="000D22E6" w:rsidRPr="00F40045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0D22E6" w:rsidRPr="00417AA7" w:rsidRDefault="000D22E6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.9pt;margin-top:0;width:332pt;height:22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" filled="f" stroked="f" strokeweight=".5pt">
                <v:textbox>
                  <w:txbxContent>
                    <w:p w14:paraId="259B7348" w14:textId="77777777" w:rsidR="000D22E6" w:rsidRPr="00D465EB" w:rsidRDefault="000D22E6" w:rsidP="0086073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</w:pPr>
                      <w:r w:rsidRPr="00D465EB">
                        <w:rPr>
                          <w:rFonts w:ascii="Arial" w:hAnsi="Arial" w:cs="Arial"/>
                          <w:b/>
                          <w:bCs/>
                          <w:sz w:val="56"/>
                          <w:u w:val="single"/>
                        </w:rPr>
                        <w:t xml:space="preserve">Learning Report </w:t>
                      </w:r>
                    </w:p>
                    <w:p w14:paraId="12DFA44E" w14:textId="77777777" w:rsidR="000D22E6" w:rsidRDefault="000D22E6" w:rsidP="00860730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20"/>
                        </w:rPr>
                      </w:pPr>
                    </w:p>
                    <w:p w14:paraId="48DC9B5B" w14:textId="2E94129A" w:rsidR="000D22E6" w:rsidRPr="00D465EB" w:rsidRDefault="000D22E6" w:rsidP="006B3B2F">
                      <w:pPr>
                        <w:ind w:left="360"/>
                        <w:rPr>
                          <w:rFonts w:ascii="Arial" w:hAnsi="Arial" w:cs="Arial"/>
                          <w:sz w:val="96"/>
                          <w:szCs w:val="28"/>
                        </w:rPr>
                      </w:pPr>
                      <w:r w:rsidRPr="00D465EB"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Linux OS </w:t>
                      </w:r>
                      <w:r>
                        <w:rPr>
                          <w:rFonts w:ascii="Arial" w:hAnsi="Arial" w:cs="Arial"/>
                          <w:sz w:val="96"/>
                          <w:szCs w:val="28"/>
                        </w:rPr>
                        <w:t>&amp;</w:t>
                      </w:r>
                      <w:r w:rsidRPr="00D465EB">
                        <w:rPr>
                          <w:rFonts w:ascii="Arial" w:hAnsi="Arial" w:cs="Arial"/>
                          <w:sz w:val="96"/>
                          <w:szCs w:val="28"/>
                        </w:rPr>
                        <w:t xml:space="preserve"> Programming </w:t>
                      </w:r>
                    </w:p>
                    <w:p w14:paraId="48DC9B5C" w14:textId="77777777" w:rsidR="000D22E6" w:rsidRPr="00D465EB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40"/>
                          <w:szCs w:val="40"/>
                          <w:lang w:val="it-IT"/>
                        </w:rPr>
                      </w:pPr>
                    </w:p>
                    <w:p w14:paraId="48DC9B5D" w14:textId="77777777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E487346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F" w14:textId="77777777" w:rsidR="000D22E6" w:rsidRPr="00F40045" w:rsidRDefault="000D22E6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0D22E6" w:rsidRPr="00417AA7" w:rsidRDefault="000D22E6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56192" behindDoc="0" locked="0" layoutInCell="1" allowOverlap="1" wp14:anchorId="48DC9B2A" wp14:editId="6E29B7A0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6733460A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47FCFEAB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686F6A83" w:rsidR="00963DA6" w:rsidRDefault="006B3B2F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3E77F584">
            <wp:simplePos x="0" y="0"/>
            <wp:positionH relativeFrom="margin">
              <wp:posOffset>1202690</wp:posOffset>
            </wp:positionH>
            <wp:positionV relativeFrom="paragraph">
              <wp:posOffset>2185035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6F9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B47FED2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0D22E6" w:rsidRDefault="000D22E6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0D22E6" w:rsidRPr="00DB5DE8" w:rsidRDefault="000D22E6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0D22E6" w:rsidRPr="000F4649" w:rsidRDefault="000D22E6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0D22E6" w:rsidRPr="000F4649" w:rsidRDefault="000D22E6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0D22E6" w:rsidRDefault="000D22E6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0D22E6" w:rsidRDefault="000D22E6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0D22E6" w:rsidRPr="00DB5DE8" w:rsidRDefault="000D22E6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0D22E6" w:rsidRPr="000F4649" w:rsidRDefault="000D22E6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0D22E6" w:rsidRPr="000F4649" w:rsidRDefault="000D22E6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0D22E6" w:rsidRDefault="000D22E6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7B9A1904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C95EA70" w:rsidR="002979C3" w:rsidRPr="00553962" w:rsidRDefault="00434616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</w:t>
            </w:r>
            <w:r w:rsidR="00AD504B"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6D38CC2F" w:rsidR="002979C3" w:rsidRPr="00404B4F" w:rsidRDefault="00434616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6DF808F2" w:rsidR="002979C3" w:rsidRPr="00B96BE2" w:rsidRDefault="00434616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7B9A1904" w:rsidRPr="7B9A1904">
              <w:rPr>
                <w:rFonts w:cs="Arial"/>
              </w:rPr>
              <w:t>-0</w:t>
            </w:r>
            <w:r>
              <w:rPr>
                <w:rFonts w:cs="Arial"/>
              </w:rPr>
              <w:t>3</w:t>
            </w:r>
            <w:r w:rsidR="7B9A1904" w:rsidRPr="7B9A1904">
              <w:rPr>
                <w:rFonts w:cs="Arial"/>
              </w:rPr>
              <w:t>-21</w:t>
            </w:r>
          </w:p>
        </w:tc>
        <w:tc>
          <w:tcPr>
            <w:tcW w:w="863" w:type="pct"/>
            <w:vAlign w:val="center"/>
          </w:tcPr>
          <w:p w14:paraId="48DC9A5B" w14:textId="67F18711" w:rsidR="001B4CE7" w:rsidRPr="007B3ACD" w:rsidRDefault="003F4FE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Kamran Akhtar</w:t>
            </w:r>
          </w:p>
        </w:tc>
        <w:tc>
          <w:tcPr>
            <w:tcW w:w="785" w:type="pct"/>
            <w:vAlign w:val="center"/>
          </w:tcPr>
          <w:p w14:paraId="4872067F" w14:textId="77777777" w:rsidR="00434616" w:rsidRDefault="003F4FE8" w:rsidP="00EF692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7B9A1904">
              <w:rPr>
                <w:rFonts w:cs="Arial"/>
              </w:rPr>
              <w:t>R</w:t>
            </w:r>
            <w:r>
              <w:rPr>
                <w:rFonts w:cs="Arial"/>
              </w:rPr>
              <w:t>eeshav</w:t>
            </w:r>
            <w:proofErr w:type="spellEnd"/>
            <w:r>
              <w:rPr>
                <w:rFonts w:cs="Arial"/>
              </w:rPr>
              <w:t xml:space="preserve"> Rout</w:t>
            </w:r>
          </w:p>
          <w:p w14:paraId="48DC9A5C" w14:textId="23CA99D4" w:rsidR="003F4FE8" w:rsidRPr="00997756" w:rsidRDefault="00EF6922" w:rsidP="00EF6922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zCs w:val="20"/>
                <w:shd w:val="clear" w:color="auto" w:fill="FFFFFF"/>
              </w:rPr>
              <w:t>Nikitha</w:t>
            </w:r>
            <w:proofErr w:type="spellEnd"/>
            <w:r>
              <w:rPr>
                <w:rFonts w:cs="Arial"/>
                <w:color w:val="000000"/>
                <w:szCs w:val="20"/>
                <w:shd w:val="clear" w:color="auto" w:fill="FFFFFF"/>
              </w:rPr>
              <w:t xml:space="preserve"> Reddy </w:t>
            </w:r>
            <w:proofErr w:type="spellStart"/>
            <w:r>
              <w:rPr>
                <w:rFonts w:cs="Arial"/>
                <w:color w:val="000000"/>
                <w:szCs w:val="20"/>
                <w:shd w:val="clear" w:color="auto" w:fill="FFFFFF"/>
              </w:rPr>
              <w:t>amaram</w:t>
            </w:r>
            <w:proofErr w:type="spellEnd"/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67535E81" w:rsidR="00EF2B08" w:rsidRPr="00404B4F" w:rsidRDefault="00D12DC4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18" w:type="pct"/>
            <w:vAlign w:val="center"/>
          </w:tcPr>
          <w:p w14:paraId="48DC9A61" w14:textId="61075FE4" w:rsidR="00EF2B08" w:rsidRPr="00B96BE2" w:rsidRDefault="00D12DC4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3-03-21</w:t>
            </w:r>
          </w:p>
        </w:tc>
        <w:tc>
          <w:tcPr>
            <w:tcW w:w="863" w:type="pct"/>
            <w:vAlign w:val="center"/>
          </w:tcPr>
          <w:p w14:paraId="48DC9A62" w14:textId="07D36713" w:rsidR="00EF2B08" w:rsidRPr="007B3ACD" w:rsidRDefault="00D12DC4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Kamran Akhtar</w:t>
            </w:r>
          </w:p>
        </w:tc>
        <w:tc>
          <w:tcPr>
            <w:tcW w:w="785" w:type="pct"/>
            <w:vAlign w:val="center"/>
          </w:tcPr>
          <w:p w14:paraId="30948B43" w14:textId="77777777" w:rsidR="000347F0" w:rsidRDefault="000347F0" w:rsidP="000347F0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7B9A1904">
              <w:rPr>
                <w:rFonts w:cs="Arial"/>
              </w:rPr>
              <w:t>R</w:t>
            </w:r>
            <w:r>
              <w:rPr>
                <w:rFonts w:cs="Arial"/>
              </w:rPr>
              <w:t>eeshav</w:t>
            </w:r>
            <w:proofErr w:type="spellEnd"/>
            <w:r>
              <w:rPr>
                <w:rFonts w:cs="Arial"/>
              </w:rPr>
              <w:t xml:space="preserve"> Rout</w:t>
            </w:r>
          </w:p>
          <w:p w14:paraId="48DC9A63" w14:textId="4DAF5338" w:rsidR="00EF2B08" w:rsidRPr="00997756" w:rsidRDefault="000347F0" w:rsidP="000347F0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Santhrupthi</w:t>
            </w:r>
            <w:proofErr w:type="spellEnd"/>
            <w:r>
              <w:rPr>
                <w:rFonts w:cs="Arial"/>
              </w:rPr>
              <w:t xml:space="preserve"> R.</w:t>
            </w: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49AA74E5" w:rsidR="00EF2B08" w:rsidRPr="00404B4F" w:rsidRDefault="000347F0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518" w:type="pct"/>
            <w:vAlign w:val="center"/>
          </w:tcPr>
          <w:p w14:paraId="48DC9A68" w14:textId="5D343544" w:rsidR="00EF2B08" w:rsidRPr="00B96BE2" w:rsidRDefault="000347F0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5-03-21</w:t>
            </w:r>
          </w:p>
        </w:tc>
        <w:tc>
          <w:tcPr>
            <w:tcW w:w="863" w:type="pct"/>
            <w:vAlign w:val="center"/>
          </w:tcPr>
          <w:p w14:paraId="48DC9A69" w14:textId="0FD77101" w:rsidR="00EF2B08" w:rsidRPr="007B3ACD" w:rsidRDefault="000347F0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Kamran Akhtar</w:t>
            </w:r>
          </w:p>
        </w:tc>
        <w:tc>
          <w:tcPr>
            <w:tcW w:w="785" w:type="pct"/>
            <w:vAlign w:val="center"/>
          </w:tcPr>
          <w:p w14:paraId="5A1868EE" w14:textId="77777777" w:rsidR="000347F0" w:rsidRDefault="000347F0" w:rsidP="000347F0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 w:rsidRPr="7B9A1904">
              <w:rPr>
                <w:rFonts w:cs="Arial"/>
              </w:rPr>
              <w:t>R</w:t>
            </w:r>
            <w:r>
              <w:rPr>
                <w:rFonts w:cs="Arial"/>
              </w:rPr>
              <w:t>eeshav</w:t>
            </w:r>
            <w:proofErr w:type="spellEnd"/>
            <w:r>
              <w:rPr>
                <w:rFonts w:cs="Arial"/>
              </w:rPr>
              <w:t xml:space="preserve"> Rout</w:t>
            </w:r>
          </w:p>
          <w:p w14:paraId="48DC9A6A" w14:textId="757E4747" w:rsidR="00EF2B08" w:rsidRPr="00997756" w:rsidRDefault="000347F0" w:rsidP="000347F0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Santhrupthi</w:t>
            </w:r>
            <w:proofErr w:type="spellEnd"/>
            <w:r>
              <w:rPr>
                <w:rFonts w:cs="Arial"/>
              </w:rPr>
              <w:t xml:space="preserve"> R.</w:t>
            </w: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7B9A1904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0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1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2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3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4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6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sdt>
      <w:sdtPr>
        <w:rPr>
          <w:rFonts w:ascii="Calibri" w:hAnsi="Calibri"/>
          <w:sz w:val="28"/>
          <w:szCs w:val="28"/>
          <w:u w:val="single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2"/>
          <w:szCs w:val="22"/>
          <w:u w:val="none"/>
        </w:rPr>
      </w:sdtEndPr>
      <w:sdtContent>
        <w:p w14:paraId="49590ED5" w14:textId="77777777" w:rsidR="00DE1DA1" w:rsidRPr="00CC602B" w:rsidRDefault="00DB5DE8" w:rsidP="00CC602B">
          <w:pPr>
            <w:pStyle w:val="TOCHeading"/>
            <w:jc w:val="center"/>
            <w:rPr>
              <w:sz w:val="28"/>
              <w:szCs w:val="28"/>
              <w:u w:val="single"/>
            </w:rPr>
          </w:pPr>
          <w:r w:rsidRPr="00CC602B">
            <w:rPr>
              <w:sz w:val="28"/>
              <w:szCs w:val="28"/>
              <w:u w:val="single"/>
            </w:rPr>
            <w:t>Content</w:t>
          </w:r>
        </w:p>
        <w:p w14:paraId="68E418FC" w14:textId="77777777" w:rsidR="00DE1DA1" w:rsidRDefault="00DE1DA1" w:rsidP="00DE1DA1"/>
        <w:p w14:paraId="61B1D7F9" w14:textId="42987734" w:rsidR="00DE1DA1" w:rsidRDefault="00DE1DA1" w:rsidP="00DE1DA1">
          <w:pPr>
            <w:pStyle w:val="ListParagraph"/>
            <w:numPr>
              <w:ilvl w:val="0"/>
              <w:numId w:val="12"/>
            </w:numPr>
          </w:pPr>
          <w:r w:rsidRPr="00DE1DA1">
            <w:rPr>
              <w:b/>
            </w:rPr>
            <w:t>Activity1</w:t>
          </w:r>
          <w:r w:rsidR="00246D8F">
            <w:rPr>
              <w:b/>
            </w:rPr>
            <w:t>:</w:t>
          </w:r>
          <w:r w:rsidR="00CB2C6D">
            <w:rPr>
              <w:b/>
            </w:rPr>
            <w:t xml:space="preserve"> </w:t>
          </w:r>
          <w:r w:rsidR="00246D8F">
            <w:rPr>
              <w:b/>
            </w:rPr>
            <w:t>-</w:t>
          </w:r>
          <w:r>
            <w:t xml:space="preserve"> Design and Implementation Of Static And Dynamic Libraries…………………………</w:t>
          </w:r>
          <w:proofErr w:type="gramStart"/>
          <w:r>
            <w:t>….…..</w:t>
          </w:r>
          <w:proofErr w:type="gramEnd"/>
          <w:r w:rsidR="00D735F0">
            <w:t>4</w:t>
          </w:r>
        </w:p>
        <w:p w14:paraId="263FFD48" w14:textId="1E332079" w:rsidR="00DE1DA1" w:rsidRPr="00B94CCE" w:rsidRDefault="00DE1DA1" w:rsidP="00B94CCE">
          <w:pPr>
            <w:ind w:firstLine="0"/>
          </w:pPr>
        </w:p>
        <w:p w14:paraId="5996679E" w14:textId="30ADCB9E" w:rsidR="00BD5639" w:rsidRDefault="00AA7D8C" w:rsidP="00B94CCE">
          <w:pPr>
            <w:pStyle w:val="ListParagraph"/>
            <w:numPr>
              <w:ilvl w:val="0"/>
              <w:numId w:val="12"/>
            </w:numPr>
          </w:pPr>
          <w:r w:rsidRPr="00DE1DA1">
            <w:rPr>
              <w:b/>
            </w:rPr>
            <w:t>Activity</w:t>
          </w:r>
          <w:r w:rsidR="00B94CCE">
            <w:rPr>
              <w:b/>
            </w:rPr>
            <w:t>2</w:t>
          </w:r>
          <w:r>
            <w:rPr>
              <w:b/>
            </w:rPr>
            <w:t>:</w:t>
          </w:r>
          <w:r w:rsidR="00B94CCE">
            <w:rPr>
              <w:b/>
            </w:rPr>
            <w:t xml:space="preserve"> </w:t>
          </w:r>
          <w:r>
            <w:rPr>
              <w:b/>
            </w:rPr>
            <w:t>-</w:t>
          </w:r>
          <w:r>
            <w:t xml:space="preserve"> </w:t>
          </w:r>
          <w:r w:rsidR="00CC602B">
            <w:t>Process And Signal Thread………………………………………………</w:t>
          </w:r>
          <w:r w:rsidR="00B94CCE">
            <w:t>….</w:t>
          </w:r>
          <w:r>
            <w:t>…………………………</w:t>
          </w:r>
          <w:proofErr w:type="gramStart"/>
          <w:r>
            <w:t>….….</w:t>
          </w:r>
          <w:r w:rsidR="00D735F0">
            <w:t>.</w:t>
          </w:r>
          <w:proofErr w:type="gramEnd"/>
          <w:r w:rsidR="00D735F0">
            <w:t>5</w:t>
          </w:r>
        </w:p>
        <w:p w14:paraId="518A324A" w14:textId="7A11EE7D" w:rsidR="00AA7D8C" w:rsidRDefault="00AA7D8C" w:rsidP="00BD5639">
          <w:pPr>
            <w:pStyle w:val="ListParagraph"/>
            <w:ind w:left="1080" w:firstLine="0"/>
          </w:pPr>
        </w:p>
        <w:p w14:paraId="6668914C" w14:textId="21DCC0B7" w:rsidR="00BD5639" w:rsidRPr="00B94CCE" w:rsidRDefault="00BD5639" w:rsidP="00BD5639">
          <w:pPr>
            <w:pStyle w:val="ListParagraph"/>
            <w:numPr>
              <w:ilvl w:val="0"/>
              <w:numId w:val="12"/>
            </w:numPr>
          </w:pPr>
          <w:r w:rsidRPr="00DE1DA1">
            <w:rPr>
              <w:b/>
            </w:rPr>
            <w:t>Activity</w:t>
          </w:r>
          <w:r>
            <w:rPr>
              <w:b/>
            </w:rPr>
            <w:t>3: -</w:t>
          </w:r>
          <w:r>
            <w:t xml:space="preserve"> Semaphores and Mutex………………………………………………….…………………………….…</w:t>
          </w:r>
          <w:r w:rsidR="00D735F0">
            <w:t>…...</w:t>
          </w:r>
          <w:r w:rsidR="004A0DC0">
            <w:t>6</w:t>
          </w:r>
        </w:p>
        <w:p w14:paraId="404D093F" w14:textId="77777777" w:rsidR="00BD5639" w:rsidRPr="00B94CCE" w:rsidRDefault="00BD5639" w:rsidP="00BD5639">
          <w:pPr>
            <w:pStyle w:val="ListParagraph"/>
            <w:ind w:left="1080" w:firstLine="0"/>
          </w:pPr>
        </w:p>
        <w:p w14:paraId="630FD0A5" w14:textId="11EE7F1E" w:rsidR="00AA7D8C" w:rsidRDefault="00AA7D8C" w:rsidP="002B5409">
          <w:pPr>
            <w:ind w:firstLine="0"/>
          </w:pPr>
        </w:p>
        <w:p w14:paraId="2B473857" w14:textId="77777777" w:rsidR="00AA7D8C" w:rsidRDefault="00AA7D8C" w:rsidP="00AA7D8C"/>
        <w:p w14:paraId="2264E583" w14:textId="5B55B4D3" w:rsidR="00AA7D8C" w:rsidRDefault="00AA7D8C" w:rsidP="00AA7D8C"/>
        <w:p w14:paraId="48DC9A97" w14:textId="7EB76463" w:rsidR="00DB5DE8" w:rsidRPr="00DE1DA1" w:rsidRDefault="00CC1A21" w:rsidP="00DE1DA1">
          <w:pPr>
            <w:rPr>
              <w:noProof/>
            </w:rPr>
          </w:pPr>
        </w:p>
      </w:sdtContent>
    </w:sdt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p w14:paraId="48DC9A9B" w14:textId="77777777" w:rsidR="00053C2C" w:rsidRDefault="00053C2C" w:rsidP="00053C2C"/>
    <w:p w14:paraId="5745945F" w14:textId="30C457E8" w:rsidR="00CA549A" w:rsidRPr="00D456AE" w:rsidRDefault="002B5409" w:rsidP="00D456AE">
      <w:pPr>
        <w:ind w:firstLine="0"/>
        <w:rPr>
          <w:rFonts w:ascii="Cambria" w:hAnsi="Cambria"/>
          <w:b/>
          <w:bCs/>
          <w:sz w:val="24"/>
          <w:szCs w:val="24"/>
        </w:rPr>
      </w:pPr>
      <w:bookmarkStart w:id="4" w:name="_Toc44060967"/>
      <w:r>
        <w:br w:type="page"/>
      </w:r>
    </w:p>
    <w:p w14:paraId="4C4E9CAA" w14:textId="2B40F60F" w:rsidR="00D465EB" w:rsidRPr="002B5409" w:rsidRDefault="00D26FA2" w:rsidP="002B5409">
      <w:pPr>
        <w:pStyle w:val="Heading1"/>
      </w:pPr>
      <w:r>
        <w:lastRenderedPageBreak/>
        <w:t xml:space="preserve">Activity </w:t>
      </w:r>
      <w:r w:rsidR="00CA549A">
        <w:t>1</w:t>
      </w:r>
      <w:r w:rsidR="009E199F">
        <w:t xml:space="preserve"> –</w:t>
      </w:r>
      <w:r w:rsidR="00CA549A">
        <w:t xml:space="preserve"> </w:t>
      </w:r>
      <w:bookmarkEnd w:id="4"/>
      <w:r w:rsidR="00246D8F" w:rsidRPr="002B41A8">
        <w:rPr>
          <w:sz w:val="28"/>
          <w:szCs w:val="28"/>
          <w:u w:val="single"/>
        </w:rPr>
        <w:t xml:space="preserve">Design and Implementation </w:t>
      </w:r>
      <w:r w:rsidR="006F6377" w:rsidRPr="002B41A8">
        <w:rPr>
          <w:sz w:val="28"/>
          <w:szCs w:val="28"/>
          <w:u w:val="single"/>
        </w:rPr>
        <w:t>o</w:t>
      </w:r>
      <w:r w:rsidR="00246D8F" w:rsidRPr="002B41A8">
        <w:rPr>
          <w:sz w:val="28"/>
          <w:szCs w:val="28"/>
          <w:u w:val="single"/>
        </w:rPr>
        <w:t>f</w:t>
      </w:r>
      <w:r w:rsidR="00CC602B" w:rsidRPr="002B41A8">
        <w:rPr>
          <w:sz w:val="28"/>
          <w:szCs w:val="28"/>
          <w:u w:val="single"/>
        </w:rPr>
        <w:t xml:space="preserve"> </w:t>
      </w:r>
      <w:proofErr w:type="spellStart"/>
      <w:r w:rsidR="00CC602B" w:rsidRPr="002B41A8">
        <w:rPr>
          <w:sz w:val="28"/>
          <w:szCs w:val="28"/>
          <w:u w:val="single"/>
        </w:rPr>
        <w:t>Makefile</w:t>
      </w:r>
      <w:proofErr w:type="spellEnd"/>
      <w:r w:rsidR="00CC602B" w:rsidRPr="002B41A8">
        <w:rPr>
          <w:sz w:val="28"/>
          <w:szCs w:val="28"/>
          <w:u w:val="single"/>
        </w:rPr>
        <w:t>,</w:t>
      </w:r>
      <w:r w:rsidR="00246D8F" w:rsidRPr="002B41A8">
        <w:rPr>
          <w:sz w:val="28"/>
          <w:szCs w:val="28"/>
          <w:u w:val="single"/>
        </w:rPr>
        <w:t xml:space="preserve"> Static </w:t>
      </w:r>
      <w:proofErr w:type="gramStart"/>
      <w:r w:rsidR="00246D8F" w:rsidRPr="002B41A8">
        <w:rPr>
          <w:sz w:val="28"/>
          <w:szCs w:val="28"/>
          <w:u w:val="single"/>
        </w:rPr>
        <w:t>And</w:t>
      </w:r>
      <w:proofErr w:type="gramEnd"/>
      <w:r w:rsidR="00246D8F" w:rsidRPr="002B41A8">
        <w:rPr>
          <w:sz w:val="28"/>
          <w:szCs w:val="28"/>
          <w:u w:val="single"/>
        </w:rPr>
        <w:t xml:space="preserve"> Dynamic Libraries</w:t>
      </w:r>
      <w:bookmarkEnd w:id="0"/>
      <w:bookmarkEnd w:id="1"/>
      <w:bookmarkEnd w:id="2"/>
      <w:bookmarkEnd w:id="3"/>
      <w:r w:rsidR="00246D8F" w:rsidRPr="00EE640F">
        <w:rPr>
          <w:rStyle w:val="Hyperlink"/>
          <w:rFonts w:ascii="Arial" w:hAnsi="Arial" w:cs="Arial"/>
          <w:b w:val="0"/>
          <w:color w:val="auto"/>
          <w:sz w:val="20"/>
          <w:szCs w:val="20"/>
          <w:u w:val="none"/>
          <w:lang w:bidi="ar-SA"/>
        </w:rPr>
        <w:t xml:space="preserve">          </w:t>
      </w:r>
    </w:p>
    <w:p w14:paraId="3B191FB8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Description:</w:t>
      </w:r>
    </w:p>
    <w:p w14:paraId="56A16107" w14:textId="77777777" w:rsidR="00CC602B" w:rsidRDefault="00CC602B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activity concepts which got covered are: -</w:t>
      </w:r>
    </w:p>
    <w:p w14:paraId="16C31D57" w14:textId="5839F573" w:rsidR="00CC602B" w:rsidRDefault="002B5409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implementation of C program in Linux OS and the linking of those programs with the libraries.</w:t>
      </w:r>
    </w:p>
    <w:p w14:paraId="428A1FE8" w14:textId="77777777" w:rsidR="00CC602B" w:rsidRDefault="00CC602B" w:rsidP="00CC602B">
      <w:pPr>
        <w:ind w:firstLine="0"/>
        <w:rPr>
          <w:rFonts w:ascii="Times New Roman" w:hAnsi="Times New Roman"/>
          <w:sz w:val="24"/>
          <w:szCs w:val="24"/>
        </w:rPr>
      </w:pPr>
    </w:p>
    <w:p w14:paraId="4DE2AA5D" w14:textId="564961CE" w:rsidR="002B5409" w:rsidRDefault="002B5409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includes the following execution process: </w:t>
      </w:r>
    </w:p>
    <w:p w14:paraId="0BAE876F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</w:p>
    <w:p w14:paraId="418E520A" w14:textId="6B832CE5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Step0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 – Preparation</w:t>
      </w:r>
    </w:p>
    <w:p w14:paraId="0BEE23A0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the various source file and header files as mentioned in the question. </w:t>
      </w:r>
    </w:p>
    <w:p w14:paraId="49D96A5F" w14:textId="37549E69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Step1a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 - Simple Make file</w:t>
      </w:r>
    </w:p>
    <w:p w14:paraId="34D28FA9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a simple </w:t>
      </w:r>
      <w:proofErr w:type="spellStart"/>
      <w:r>
        <w:rPr>
          <w:rFonts w:ascii="Times New Roman" w:hAnsi="Times New Roman"/>
          <w:bCs/>
          <w:sz w:val="24"/>
          <w:szCs w:val="24"/>
        </w:rPr>
        <w:t>Makefile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assuming all the source and header files are in the same folder.</w:t>
      </w:r>
    </w:p>
    <w:p w14:paraId="0CDE155F" w14:textId="1C1B588F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Step1b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- Simple Make file with Inc and </w:t>
      </w:r>
      <w:proofErr w:type="spellStart"/>
      <w:r w:rsidR="002B5409">
        <w:rPr>
          <w:rFonts w:ascii="Times New Roman" w:hAnsi="Times New Roman"/>
          <w:b/>
          <w:bCs/>
          <w:sz w:val="24"/>
          <w:szCs w:val="24"/>
        </w:rPr>
        <w:t>Src</w:t>
      </w:r>
      <w:proofErr w:type="spellEnd"/>
      <w:r w:rsidR="002B5409">
        <w:rPr>
          <w:rFonts w:ascii="Times New Roman" w:hAnsi="Times New Roman"/>
          <w:b/>
          <w:bCs/>
          <w:sz w:val="24"/>
          <w:szCs w:val="24"/>
        </w:rPr>
        <w:t xml:space="preserve"> Folders</w:t>
      </w:r>
    </w:p>
    <w:p w14:paraId="3EE6A239" w14:textId="77777777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Make a </w:t>
      </w:r>
      <w:proofErr w:type="spellStart"/>
      <w:r>
        <w:rPr>
          <w:rFonts w:ascii="Times New Roman" w:hAnsi="Times New Roman"/>
          <w:bCs/>
          <w:sz w:val="24"/>
          <w:szCs w:val="24"/>
        </w:rPr>
        <w:t>Makefile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connecting all the source and header files assuming they are in separate folders – </w:t>
      </w:r>
      <w:proofErr w:type="spellStart"/>
      <w:r>
        <w:rPr>
          <w:rFonts w:ascii="Times New Roman" w:hAnsi="Times New Roman"/>
          <w:bCs/>
          <w:sz w:val="24"/>
          <w:szCs w:val="24"/>
        </w:rPr>
        <w:t>inc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bCs/>
          <w:sz w:val="24"/>
          <w:szCs w:val="24"/>
        </w:rPr>
        <w:t>src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respectively.</w:t>
      </w:r>
    </w:p>
    <w:p w14:paraId="30EA2DD7" w14:textId="3AE3D479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2</w:t>
      </w:r>
      <w:r w:rsidR="002B5409">
        <w:rPr>
          <w:rFonts w:ascii="Times New Roman" w:hAnsi="Times New Roman"/>
          <w:b/>
          <w:bCs/>
          <w:sz w:val="24"/>
          <w:szCs w:val="24"/>
        </w:rPr>
        <w:t xml:space="preserve">- Static Libraries  </w:t>
      </w:r>
    </w:p>
    <w:p w14:paraId="22ED4F5F" w14:textId="4F9A4970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Generate all the required libraries. Link the static libraries with the test code and test the statically linked executable</w:t>
      </w:r>
      <w:r w:rsidR="006377A9">
        <w:rPr>
          <w:rFonts w:ascii="Times New Roman" w:hAnsi="Times New Roman"/>
          <w:bCs/>
          <w:sz w:val="24"/>
          <w:szCs w:val="24"/>
        </w:rPr>
        <w:t>.</w:t>
      </w:r>
    </w:p>
    <w:p w14:paraId="050AC72F" w14:textId="5CE37BA7" w:rsidR="002B5409" w:rsidRDefault="00CC602B" w:rsidP="002B5409">
      <w:pPr>
        <w:pStyle w:val="ListParagraph"/>
        <w:numPr>
          <w:ilvl w:val="0"/>
          <w:numId w:val="1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3</w:t>
      </w:r>
      <w:r w:rsidR="002B5409">
        <w:rPr>
          <w:rFonts w:ascii="Times New Roman" w:hAnsi="Times New Roman"/>
          <w:b/>
          <w:bCs/>
          <w:sz w:val="24"/>
          <w:szCs w:val="24"/>
        </w:rPr>
        <w:t>- Dynamic Libraries</w:t>
      </w:r>
    </w:p>
    <w:p w14:paraId="0987F71F" w14:textId="3286A3D3" w:rsidR="002B5409" w:rsidRDefault="002B5409" w:rsidP="002B5409">
      <w:pPr>
        <w:pStyle w:val="ListParagraph"/>
        <w:ind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Generate all the required libraries. Link the static libraries with the test code and test the dynamically linked executable.</w:t>
      </w:r>
    </w:p>
    <w:p w14:paraId="402017B5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Learning Outcomes: </w:t>
      </w:r>
    </w:p>
    <w:p w14:paraId="2A3A647B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club the files into two separate folders as source and header files and to link them with the libraries.</w:t>
      </w:r>
    </w:p>
    <w:p w14:paraId="1D2D817A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Learnt to create a </w:t>
      </w:r>
      <w:proofErr w:type="spellStart"/>
      <w:r>
        <w:rPr>
          <w:rFonts w:ascii="Times New Roman" w:hAnsi="Times New Roman"/>
          <w:sz w:val="24"/>
          <w:szCs w:val="24"/>
        </w:rPr>
        <w:t>Makefile</w:t>
      </w:r>
      <w:proofErr w:type="spellEnd"/>
      <w:r>
        <w:rPr>
          <w:rFonts w:ascii="Times New Roman" w:hAnsi="Times New Roman"/>
          <w:sz w:val="24"/>
          <w:szCs w:val="24"/>
        </w:rPr>
        <w:t xml:space="preserve"> using those source and header files by executing Linux commands.</w:t>
      </w:r>
    </w:p>
    <w:p w14:paraId="75CCE109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Generated the required libraries and linked the static libraries with test code.</w:t>
      </w:r>
    </w:p>
    <w:p w14:paraId="4FE20D8E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test the statically linked and dynamically linked executable files.</w:t>
      </w:r>
    </w:p>
    <w:p w14:paraId="2E2EE105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Challenges:</w:t>
      </w:r>
    </w:p>
    <w:p w14:paraId="577B4DE3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Faced challenge while linking the Include header file with the whole executable code.</w:t>
      </w:r>
    </w:p>
    <w:p w14:paraId="1DCF3993" w14:textId="11759615" w:rsidR="002B5409" w:rsidRPr="00D456AE" w:rsidRDefault="002B5409" w:rsidP="00D456AE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Faced challenge with Linux commands on implementing the </w:t>
      </w:r>
      <w:proofErr w:type="spellStart"/>
      <w:r>
        <w:rPr>
          <w:rFonts w:ascii="Times New Roman" w:hAnsi="Times New Roman"/>
          <w:sz w:val="24"/>
          <w:szCs w:val="24"/>
        </w:rPr>
        <w:t>Makefile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D6137AF" w14:textId="77777777" w:rsidR="002B5409" w:rsidRDefault="002B5409" w:rsidP="00CC602B">
      <w:pPr>
        <w:ind w:firstLine="0"/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65A1FA7B" w14:textId="30ED715C" w:rsidR="002B5409" w:rsidRDefault="002B5409" w:rsidP="002B5409">
      <w:pPr>
        <w:ind w:firstLine="0"/>
        <w:jc w:val="both"/>
        <w:rPr>
          <w:rFonts w:ascii="Times New Roman" w:hAnsi="Times New Roman"/>
          <w:b/>
          <w:bCs/>
          <w:sz w:val="24"/>
          <w:szCs w:val="24"/>
          <w:lang w:bidi="ar-SA"/>
        </w:rPr>
      </w:pPr>
      <w:r>
        <w:rPr>
          <w:rFonts w:ascii="Times New Roman" w:hAnsi="Times New Roman"/>
          <w:b/>
          <w:bCs/>
          <w:sz w:val="24"/>
          <w:szCs w:val="24"/>
          <w:lang w:bidi="ar-SA"/>
        </w:rPr>
        <w:t>GitHub</w:t>
      </w:r>
      <w:r w:rsidR="00171E6A">
        <w:rPr>
          <w:rFonts w:ascii="Times New Roman" w:hAnsi="Times New Roman"/>
          <w:b/>
          <w:bCs/>
          <w:sz w:val="24"/>
          <w:szCs w:val="24"/>
          <w:lang w:bidi="ar-SA"/>
        </w:rPr>
        <w:t xml:space="preserve"> link: </w:t>
      </w:r>
      <w:r w:rsidR="00171E6A" w:rsidRPr="00171E6A">
        <w:rPr>
          <w:rFonts w:ascii="Times New Roman" w:hAnsi="Times New Roman"/>
          <w:b/>
          <w:bCs/>
          <w:sz w:val="24"/>
          <w:szCs w:val="24"/>
          <w:lang w:bidi="ar-SA"/>
        </w:rPr>
        <w:t>https://github.com/99003699/99003699</w:t>
      </w:r>
    </w:p>
    <w:p w14:paraId="12132C95" w14:textId="77777777" w:rsidR="002B5409" w:rsidRPr="002B41A8" w:rsidRDefault="002B5409" w:rsidP="00CC602B">
      <w:pPr>
        <w:pStyle w:val="Heading1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Activity 2 – </w:t>
      </w:r>
      <w:r w:rsidRPr="002B41A8">
        <w:rPr>
          <w:rFonts w:ascii="Times New Roman" w:hAnsi="Times New Roman"/>
          <w:sz w:val="32"/>
          <w:szCs w:val="32"/>
          <w:u w:val="single"/>
        </w:rPr>
        <w:t>Process, Signals and Threads</w:t>
      </w:r>
    </w:p>
    <w:p w14:paraId="04A21930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Description:</w:t>
      </w:r>
    </w:p>
    <w:p w14:paraId="305255C4" w14:textId="28C0FFE1" w:rsidR="00CC602B" w:rsidRDefault="00CC602B" w:rsidP="002B540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</w:t>
      </w:r>
      <w:r w:rsidR="002B5409">
        <w:rPr>
          <w:rFonts w:ascii="Times New Roman" w:hAnsi="Times New Roman"/>
          <w:sz w:val="24"/>
          <w:szCs w:val="24"/>
        </w:rPr>
        <w:t xml:space="preserve">activity </w:t>
      </w:r>
      <w:r>
        <w:rPr>
          <w:rFonts w:ascii="Times New Roman" w:hAnsi="Times New Roman"/>
          <w:sz w:val="24"/>
          <w:szCs w:val="24"/>
        </w:rPr>
        <w:t>concepts which got covered are: -</w:t>
      </w:r>
    </w:p>
    <w:p w14:paraId="59ACFDBC" w14:textId="5EB1A71E" w:rsidR="002B5409" w:rsidRDefault="00CC602B" w:rsidP="00CC602B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B5409">
        <w:rPr>
          <w:rFonts w:ascii="Times New Roman" w:hAnsi="Times New Roman"/>
          <w:sz w:val="24"/>
          <w:szCs w:val="24"/>
        </w:rPr>
        <w:t xml:space="preserve">the process types in Linux OS and its implementation in code, sending signals to the specified target process and performing various functions using threads concept. It </w:t>
      </w:r>
      <w:r>
        <w:rPr>
          <w:rFonts w:ascii="Times New Roman" w:hAnsi="Times New Roman"/>
          <w:sz w:val="24"/>
          <w:szCs w:val="24"/>
        </w:rPr>
        <w:t xml:space="preserve">also </w:t>
      </w:r>
      <w:r w:rsidR="002B5409">
        <w:rPr>
          <w:rFonts w:ascii="Times New Roman" w:hAnsi="Times New Roman"/>
          <w:sz w:val="24"/>
          <w:szCs w:val="24"/>
        </w:rPr>
        <w:t>includes the following process:</w:t>
      </w:r>
    </w:p>
    <w:p w14:paraId="5C8EF115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</w:p>
    <w:p w14:paraId="72C3A005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 Parent and Child process</w:t>
      </w:r>
    </w:p>
    <w:p w14:paraId="55DEE783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Zombie and Daemon process</w:t>
      </w:r>
    </w:p>
    <w:p w14:paraId="636464A1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Context Switching</w:t>
      </w:r>
    </w:p>
    <w:p w14:paraId="1D755EBD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System calls</w:t>
      </w:r>
    </w:p>
    <w:p w14:paraId="3AC041DE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Generating process id of the process</w:t>
      </w:r>
    </w:p>
    <w:p w14:paraId="7CABA6E1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Sending signal using appropriate Linux commands to the target process</w:t>
      </w:r>
    </w:p>
    <w:p w14:paraId="602DFFA5" w14:textId="77777777" w:rsidR="002B5409" w:rsidRDefault="002B5409" w:rsidP="002B5409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Thread process cycle </w:t>
      </w:r>
    </w:p>
    <w:p w14:paraId="5FB54B29" w14:textId="77777777" w:rsidR="002B5409" w:rsidRDefault="002B5409" w:rsidP="002B5409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49114527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Learning Outcomes: </w:t>
      </w:r>
    </w:p>
    <w:p w14:paraId="3696BA2B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create child process and to generate the process ids of both parent and child.</w:t>
      </w:r>
    </w:p>
    <w:p w14:paraId="4F70C4A9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load the process control block of the process table onto the memory which includes context saving and context loading.</w:t>
      </w:r>
    </w:p>
    <w:p w14:paraId="34355459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Implemented C programs to generate multiple child processes and launch commands in the processes using the appropriate system calls.</w:t>
      </w:r>
    </w:p>
    <w:p w14:paraId="7CF1A2B6" w14:textId="77777777" w:rsidR="002B5409" w:rsidRDefault="002B5409" w:rsidP="002B54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Learnt to execute programs using threads and performed functions like printing current time periodically and creating a calendar.</w:t>
      </w:r>
    </w:p>
    <w:p w14:paraId="5CFC0BCA" w14:textId="77777777" w:rsidR="002B5409" w:rsidRDefault="002B5409" w:rsidP="002B5409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4C5D1EF8" w14:textId="77777777" w:rsidR="002B5409" w:rsidRDefault="002B5409" w:rsidP="002B540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Challenges:</w:t>
      </w:r>
    </w:p>
    <w:p w14:paraId="2B7A0116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Faced challenge while creating a multifile program using system calls as the program contains multiple source files holding some functions.</w:t>
      </w:r>
    </w:p>
    <w:p w14:paraId="02887F8A" w14:textId="77777777" w:rsidR="002B5409" w:rsidRDefault="002B5409" w:rsidP="002B5409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Faced challenge while writing code to perform functions which Linux commands does without using those commands directly.</w:t>
      </w:r>
    </w:p>
    <w:p w14:paraId="49917CBE" w14:textId="77777777" w:rsidR="002B5409" w:rsidRDefault="002B5409" w:rsidP="002B5409">
      <w:pPr>
        <w:rPr>
          <w:rFonts w:ascii="Times New Roman" w:hAnsi="Times New Roman"/>
          <w:sz w:val="24"/>
          <w:szCs w:val="24"/>
        </w:rPr>
      </w:pPr>
    </w:p>
    <w:p w14:paraId="6D6B53EC" w14:textId="77777777" w:rsidR="002B5409" w:rsidRDefault="002B5409" w:rsidP="002B5409">
      <w:pPr>
        <w:rPr>
          <w:rFonts w:ascii="Times New Roman" w:hAnsi="Times New Roman"/>
          <w:sz w:val="24"/>
          <w:szCs w:val="24"/>
        </w:rPr>
      </w:pPr>
    </w:p>
    <w:p w14:paraId="497F7FD7" w14:textId="77777777" w:rsidR="002B5409" w:rsidRDefault="002B5409" w:rsidP="002B5409">
      <w:pPr>
        <w:jc w:val="both"/>
        <w:rPr>
          <w:rFonts w:ascii="Times New Roman" w:hAnsi="Times New Roman"/>
          <w:sz w:val="24"/>
          <w:szCs w:val="24"/>
          <w:lang w:bidi="ar-SA"/>
        </w:rPr>
      </w:pPr>
    </w:p>
    <w:p w14:paraId="528325DB" w14:textId="6B55DF52" w:rsidR="004F778A" w:rsidRPr="00690A87" w:rsidRDefault="002B5409" w:rsidP="00690A87">
      <w:pPr>
        <w:ind w:firstLine="0"/>
        <w:jc w:val="both"/>
        <w:rPr>
          <w:rFonts w:ascii="Times New Roman" w:hAnsi="Times New Roman"/>
          <w:b/>
          <w:bCs/>
          <w:sz w:val="24"/>
          <w:szCs w:val="24"/>
          <w:lang w:bidi="ar-SA"/>
        </w:rPr>
      </w:pPr>
      <w:r>
        <w:rPr>
          <w:rFonts w:ascii="Times New Roman" w:hAnsi="Times New Roman"/>
          <w:b/>
          <w:bCs/>
          <w:sz w:val="24"/>
          <w:szCs w:val="24"/>
          <w:lang w:bidi="ar-SA"/>
        </w:rPr>
        <w:t>GitHub Link:</w:t>
      </w:r>
      <w:r w:rsidR="00FF6F88">
        <w:rPr>
          <w:rFonts w:ascii="Times New Roman" w:hAnsi="Times New Roman"/>
          <w:b/>
          <w:bCs/>
          <w:sz w:val="24"/>
          <w:szCs w:val="24"/>
          <w:lang w:bidi="ar-SA"/>
        </w:rPr>
        <w:t xml:space="preserve"> </w:t>
      </w:r>
      <w:r w:rsidR="00171E6A" w:rsidRPr="00171E6A">
        <w:rPr>
          <w:rFonts w:ascii="Times New Roman" w:hAnsi="Times New Roman"/>
          <w:b/>
          <w:bCs/>
          <w:sz w:val="24"/>
          <w:szCs w:val="24"/>
          <w:lang w:bidi="ar-SA"/>
        </w:rPr>
        <w:t>https://github.com/99003699/99003699</w:t>
      </w:r>
    </w:p>
    <w:p w14:paraId="31F0860F" w14:textId="77777777" w:rsidR="00D456AE" w:rsidRDefault="00D456AE" w:rsidP="00814C7A">
      <w:pPr>
        <w:pStyle w:val="Heading1"/>
        <w:rPr>
          <w:rFonts w:ascii="Times New Roman" w:hAnsi="Times New Roman"/>
          <w:sz w:val="28"/>
        </w:rPr>
      </w:pPr>
      <w:bookmarkStart w:id="5" w:name="_Toc65820783"/>
    </w:p>
    <w:p w14:paraId="777AA706" w14:textId="776D29FB" w:rsidR="004F778A" w:rsidRPr="00814C7A" w:rsidRDefault="004F778A" w:rsidP="00814C7A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sz w:val="28"/>
        </w:rPr>
        <w:lastRenderedPageBreak/>
        <w:t xml:space="preserve">Activity 3: </w:t>
      </w:r>
      <w:r w:rsidRPr="002B41A8">
        <w:rPr>
          <w:rFonts w:ascii="Times New Roman" w:hAnsi="Times New Roman"/>
          <w:sz w:val="28"/>
          <w:szCs w:val="28"/>
          <w:u w:val="single"/>
        </w:rPr>
        <w:t>Semaphores and Mutex</w:t>
      </w:r>
      <w:bookmarkEnd w:id="5"/>
    </w:p>
    <w:p w14:paraId="37667E93" w14:textId="77777777" w:rsidR="004F778A" w:rsidRDefault="004F778A" w:rsidP="004F778A">
      <w:pPr>
        <w:ind w:firstLine="0"/>
        <w:rPr>
          <w:rFonts w:ascii="Times New Roman" w:hAnsi="Times New Roman"/>
          <w:sz w:val="24"/>
          <w:szCs w:val="24"/>
        </w:rPr>
      </w:pPr>
    </w:p>
    <w:p w14:paraId="7212AEBB" w14:textId="58A9F052" w:rsidR="004F778A" w:rsidRDefault="00814C7A" w:rsidP="004F778A">
      <w:pPr>
        <w:ind w:firstLine="0"/>
        <w:rPr>
          <w:rFonts w:ascii="Times New Roman" w:hAnsi="Times New Roman"/>
          <w:sz w:val="24"/>
          <w:szCs w:val="24"/>
          <w:lang w:val="en-IN" w:eastAsia="en-IN" w:bidi="ar-SA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Description </w:t>
      </w:r>
      <w:r w:rsidR="004F778A">
        <w:rPr>
          <w:rFonts w:ascii="Times New Roman" w:hAnsi="Times New Roman"/>
          <w:sz w:val="24"/>
          <w:szCs w:val="24"/>
        </w:rPr>
        <w:t xml:space="preserve">: </w:t>
      </w:r>
      <w:r w:rsidR="004F778A">
        <w:rPr>
          <w:rFonts w:ascii="Times New Roman" w:hAnsi="Times New Roman"/>
          <w:sz w:val="24"/>
          <w:szCs w:val="24"/>
          <w:lang w:val="en-IN" w:eastAsia="en-IN" w:bidi="ar-SA"/>
        </w:rPr>
        <w:t>Implement producer consumer problem</w:t>
      </w:r>
    </w:p>
    <w:p w14:paraId="51C63A43" w14:textId="77777777" w:rsidR="004F778A" w:rsidRDefault="004F778A" w:rsidP="004F778A">
      <w:pPr>
        <w:rPr>
          <w:rFonts w:ascii="Times New Roman" w:hAnsi="Times New Roman"/>
          <w:color w:val="000000"/>
          <w:sz w:val="24"/>
          <w:szCs w:val="24"/>
        </w:rPr>
      </w:pPr>
    </w:p>
    <w:p w14:paraId="3CB5FFC5" w14:textId="77777777" w:rsidR="004F778A" w:rsidRDefault="004F778A" w:rsidP="004F778A">
      <w:pPr>
        <w:spacing w:line="240" w:lineRule="exact"/>
        <w:ind w:firstLine="0"/>
        <w:jc w:val="both"/>
        <w:rPr>
          <w:rFonts w:ascii="Times New Roman" w:hAnsi="Times New Roman"/>
          <w:color w:val="000000"/>
        </w:rPr>
      </w:pPr>
    </w:p>
    <w:p w14:paraId="2D2203D5" w14:textId="77777777" w:rsidR="004F778A" w:rsidRDefault="004F778A" w:rsidP="004F778A">
      <w:pPr>
        <w:spacing w:line="240" w:lineRule="exact"/>
        <w:ind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Topics Covered:</w:t>
      </w:r>
    </w:p>
    <w:p w14:paraId="0CF9BF00" w14:textId="77777777" w:rsidR="004F778A" w:rsidRDefault="004F778A" w:rsidP="004F778A">
      <w:pPr>
        <w:spacing w:line="240" w:lineRule="exact"/>
        <w:ind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4211473" w14:textId="77777777" w:rsidR="004F778A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</w:pPr>
      <w:r>
        <w:t>Mutex Lock</w:t>
      </w:r>
    </w:p>
    <w:p w14:paraId="641A7B7B" w14:textId="77777777" w:rsidR="004F778A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</w:pPr>
      <w:r>
        <w:t>Semaphores- Named and unnamed</w:t>
      </w:r>
    </w:p>
    <w:p w14:paraId="6700199D" w14:textId="77777777" w:rsidR="004F778A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</w:pPr>
      <w:r>
        <w:t>Race condition</w:t>
      </w:r>
    </w:p>
    <w:p w14:paraId="09E38683" w14:textId="77777777" w:rsidR="004F778A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</w:pPr>
      <w:r>
        <w:t>Deadlock</w:t>
      </w:r>
    </w:p>
    <w:p w14:paraId="78AC0755" w14:textId="77777777" w:rsidR="004F778A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</w:pPr>
      <w:r>
        <w:t>Pipes</w:t>
      </w:r>
    </w:p>
    <w:p w14:paraId="7AA24D79" w14:textId="77777777" w:rsidR="004F778A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</w:pPr>
      <w:r>
        <w:t>Shared memory</w:t>
      </w:r>
    </w:p>
    <w:p w14:paraId="3F831611" w14:textId="77777777" w:rsidR="004F778A" w:rsidRDefault="004F778A" w:rsidP="004F778A">
      <w:pPr>
        <w:numPr>
          <w:ilvl w:val="0"/>
          <w:numId w:val="18"/>
        </w:numPr>
        <w:suppressAutoHyphens/>
        <w:spacing w:line="240" w:lineRule="exact"/>
        <w:jc w:val="both"/>
      </w:pPr>
      <w:r>
        <w:t>Message queue</w:t>
      </w:r>
    </w:p>
    <w:p w14:paraId="22F24E70" w14:textId="77777777" w:rsidR="004F778A" w:rsidRDefault="004F778A" w:rsidP="004F778A">
      <w:pPr>
        <w:spacing w:line="240" w:lineRule="exact"/>
        <w:ind w:left="720" w:firstLine="0"/>
        <w:jc w:val="both"/>
      </w:pPr>
    </w:p>
    <w:p w14:paraId="44B7E45F" w14:textId="77777777" w:rsidR="004F778A" w:rsidRDefault="004F778A" w:rsidP="004F778A">
      <w:pPr>
        <w:shd w:val="clear" w:color="auto" w:fill="FFFFFF"/>
        <w:ind w:left="120" w:firstLine="0"/>
        <w:textAlignment w:val="baseline"/>
        <w:rPr>
          <w:rFonts w:ascii="Segoe UI" w:hAnsi="Segoe UI" w:cs="Segoe UI"/>
          <w:color w:val="343A41"/>
          <w:sz w:val="23"/>
          <w:szCs w:val="23"/>
          <w:lang w:val="en-IN" w:eastAsia="en-IN" w:bidi="ar-SA"/>
        </w:rPr>
      </w:pPr>
    </w:p>
    <w:p w14:paraId="5DC0E781" w14:textId="77777777" w:rsidR="004F778A" w:rsidRDefault="004F778A" w:rsidP="004F778A">
      <w:pPr>
        <w:pStyle w:val="Body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Learning Outcomes: </w:t>
      </w:r>
    </w:p>
    <w:p w14:paraId="4C7E1548" w14:textId="77777777" w:rsidR="004F778A" w:rsidRDefault="004F778A" w:rsidP="004F778A">
      <w:pPr>
        <w:spacing w:line="240" w:lineRule="exact"/>
        <w:ind w:left="810" w:firstLine="0"/>
        <w:jc w:val="both"/>
        <w:rPr>
          <w:rFonts w:ascii="Times New Roman" w:hAnsi="Times New Roman"/>
        </w:rPr>
      </w:pPr>
    </w:p>
    <w:p w14:paraId="1C0347B2" w14:textId="77777777" w:rsidR="004F778A" w:rsidRDefault="004F778A" w:rsidP="004F778A">
      <w:pPr>
        <w:pStyle w:val="ListParagraph"/>
        <w:numPr>
          <w:ilvl w:val="0"/>
          <w:numId w:val="19"/>
        </w:numPr>
        <w:suppressAutoHyphens/>
        <w:spacing w:after="80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Learnt to implement sequencing and mutual exclusion. </w:t>
      </w:r>
    </w:p>
    <w:p w14:paraId="44E237A7" w14:textId="77777777" w:rsidR="004F778A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Prioritizing or locking a particular process for sequencing the flow of program.</w:t>
      </w:r>
    </w:p>
    <w:p w14:paraId="357DE027" w14:textId="77777777" w:rsidR="004F778A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Working with named and unnamed semaphores, and using named semaphores in shared memory.</w:t>
      </w:r>
    </w:p>
    <w:p w14:paraId="390D13E2" w14:textId="77777777" w:rsidR="004F778A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Analyzing the return type for mutex to check for success or failure.</w:t>
      </w:r>
    </w:p>
    <w:p w14:paraId="45C0852A" w14:textId="77777777" w:rsidR="004F778A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Using threads for working with producer and customer.</w:t>
      </w:r>
    </w:p>
    <w:p w14:paraId="05C181B7" w14:textId="77777777" w:rsidR="004F778A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Handling context switching in order to avoid deadlocks.</w:t>
      </w:r>
    </w:p>
    <w:p w14:paraId="6B99FAB5" w14:textId="77777777" w:rsidR="004F778A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pipes and </w:t>
      </w:r>
      <w:proofErr w:type="spellStart"/>
      <w:r>
        <w:rPr>
          <w:rFonts w:ascii="Times New Roman" w:hAnsi="Times New Roman"/>
        </w:rPr>
        <w:t>fifo</w:t>
      </w:r>
      <w:proofErr w:type="spellEnd"/>
      <w:r>
        <w:rPr>
          <w:rFonts w:ascii="Times New Roman" w:hAnsi="Times New Roman"/>
        </w:rPr>
        <w:t xml:space="preserve"> to overcome limitations of semaphores and mutex.</w:t>
      </w:r>
    </w:p>
    <w:p w14:paraId="0D33D88F" w14:textId="77777777" w:rsidR="004F778A" w:rsidRDefault="004F778A" w:rsidP="004F778A">
      <w:pPr>
        <w:pStyle w:val="ListParagraph"/>
        <w:numPr>
          <w:ilvl w:val="0"/>
          <w:numId w:val="19"/>
        </w:numPr>
        <w:suppressAutoHyphens/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operations on shared memory such as read write and update. </w:t>
      </w:r>
    </w:p>
    <w:p w14:paraId="1907A185" w14:textId="77777777" w:rsidR="004F778A" w:rsidRDefault="004F778A" w:rsidP="004F778A">
      <w:pPr>
        <w:pStyle w:val="BodyText"/>
        <w:rPr>
          <w:rFonts w:ascii="Times New Roman" w:hAnsi="Times New Roman"/>
          <w:b/>
          <w:bCs/>
          <w:sz w:val="24"/>
          <w:szCs w:val="24"/>
        </w:rPr>
      </w:pPr>
    </w:p>
    <w:p w14:paraId="4B8089D1" w14:textId="0F2DDCE8" w:rsidR="00300717" w:rsidRDefault="004F778A" w:rsidP="004F778A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Challenges:</w:t>
      </w:r>
      <w:r w:rsidR="00300717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7C7BC085" w14:textId="0C319A93" w:rsidR="00300717" w:rsidRPr="00300717" w:rsidRDefault="00300717" w:rsidP="00300717">
      <w:pPr>
        <w:pStyle w:val="ListParagraph"/>
        <w:numPr>
          <w:ilvl w:val="0"/>
          <w:numId w:val="21"/>
        </w:numPr>
        <w:rPr>
          <w:rFonts w:ascii="Times New Roman" w:hAnsi="Times New Roman"/>
          <w:bCs/>
          <w:sz w:val="24"/>
          <w:szCs w:val="24"/>
        </w:rPr>
      </w:pPr>
      <w:r w:rsidRPr="00300717">
        <w:rPr>
          <w:rFonts w:ascii="Times New Roman" w:hAnsi="Times New Roman"/>
          <w:bCs/>
          <w:sz w:val="24"/>
          <w:szCs w:val="24"/>
        </w:rPr>
        <w:t>Understanding the shared memory</w:t>
      </w:r>
    </w:p>
    <w:p w14:paraId="54CC2E4D" w14:textId="0FBDCF37" w:rsidR="004F778A" w:rsidRPr="00300717" w:rsidRDefault="004F778A" w:rsidP="00300717">
      <w:pPr>
        <w:pStyle w:val="ListParagraph"/>
        <w:numPr>
          <w:ilvl w:val="0"/>
          <w:numId w:val="21"/>
        </w:numPr>
        <w:rPr>
          <w:rFonts w:ascii="Times New Roman" w:hAnsi="Times New Roman"/>
          <w:b/>
          <w:bCs/>
          <w:sz w:val="24"/>
          <w:szCs w:val="24"/>
        </w:rPr>
      </w:pPr>
      <w:r w:rsidRPr="00300717">
        <w:rPr>
          <w:rFonts w:ascii="Times New Roman" w:hAnsi="Times New Roman"/>
          <w:lang w:val="en-IN" w:eastAsia="en-IN" w:bidi="ar-SA"/>
        </w:rPr>
        <w:t xml:space="preserve">Understanding the race </w:t>
      </w:r>
      <w:r w:rsidR="00300717" w:rsidRPr="00300717">
        <w:rPr>
          <w:rFonts w:ascii="Times New Roman" w:hAnsi="Times New Roman"/>
          <w:lang w:val="en-IN" w:eastAsia="en-IN" w:bidi="ar-SA"/>
        </w:rPr>
        <w:t>condition</w:t>
      </w:r>
    </w:p>
    <w:p w14:paraId="381928A6" w14:textId="77777777" w:rsidR="004F778A" w:rsidRDefault="004F778A" w:rsidP="004F778A">
      <w:pPr>
        <w:ind w:firstLine="0"/>
        <w:rPr>
          <w:rFonts w:ascii="Times New Roman" w:hAnsi="Times New Roman"/>
          <w:lang w:val="en-IN" w:eastAsia="en-IN" w:bidi="ar-SA"/>
        </w:rPr>
      </w:pPr>
    </w:p>
    <w:p w14:paraId="0527B0D8" w14:textId="78E75C2B" w:rsidR="00CA549A" w:rsidRPr="00171E6A" w:rsidRDefault="004F778A" w:rsidP="00171E6A">
      <w:pPr>
        <w:ind w:firstLine="0"/>
        <w:rPr>
          <w:rFonts w:ascii="Times New Roman" w:hAnsi="Times New Roman"/>
          <w:b/>
          <w:lang w:val="en-IN" w:eastAsia="en-IN" w:bidi="ar-SA"/>
        </w:rPr>
      </w:pPr>
      <w:r>
        <w:rPr>
          <w:rFonts w:ascii="Times New Roman" w:hAnsi="Times New Roman"/>
          <w:b/>
          <w:lang w:val="en-IN" w:eastAsia="en-IN" w:bidi="ar-SA"/>
        </w:rPr>
        <w:t>Git link:</w:t>
      </w:r>
      <w:r w:rsidR="00B13DB9">
        <w:rPr>
          <w:rFonts w:ascii="Times New Roman" w:hAnsi="Times New Roman"/>
          <w:b/>
          <w:lang w:val="en-IN" w:eastAsia="en-IN" w:bidi="ar-SA"/>
        </w:rPr>
        <w:t>-</w:t>
      </w:r>
      <w:r>
        <w:rPr>
          <w:rFonts w:ascii="Times New Roman" w:hAnsi="Times New Roman"/>
          <w:b/>
          <w:lang w:val="en-IN" w:eastAsia="en-IN" w:bidi="ar-SA"/>
        </w:rPr>
        <w:t xml:space="preserve"> </w:t>
      </w:r>
      <w:r w:rsidR="00171E6A" w:rsidRPr="00171E6A">
        <w:rPr>
          <w:rFonts w:ascii="Times New Roman" w:hAnsi="Times New Roman"/>
          <w:b/>
          <w:lang w:val="en-IN" w:eastAsia="en-IN" w:bidi="ar-SA"/>
        </w:rPr>
        <w:t>https://github.com/99003699/99003699</w:t>
      </w:r>
      <w:bookmarkStart w:id="6" w:name="_GoBack"/>
      <w:bookmarkEnd w:id="6"/>
    </w:p>
    <w:sectPr w:rsidR="00CA549A" w:rsidRPr="00171E6A" w:rsidSect="00015EE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BF849" w14:textId="77777777" w:rsidR="00CC1A21" w:rsidRDefault="00CC1A21" w:rsidP="006A582B">
      <w:r>
        <w:separator/>
      </w:r>
    </w:p>
  </w:endnote>
  <w:endnote w:type="continuationSeparator" w:id="0">
    <w:p w14:paraId="3034DC77" w14:textId="77777777" w:rsidR="00CC1A21" w:rsidRDefault="00CC1A21" w:rsidP="006A582B">
      <w:r>
        <w:continuationSeparator/>
      </w:r>
    </w:p>
  </w:endnote>
  <w:endnote w:type="continuationNotice" w:id="1">
    <w:p w14:paraId="07BFABD8" w14:textId="77777777" w:rsidR="00CC1A21" w:rsidRDefault="00CC1A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E7412" w14:textId="77777777" w:rsidR="00E51461" w:rsidRDefault="00E514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C9B53" w14:textId="77777777" w:rsidR="000D22E6" w:rsidRDefault="000D22E6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0D22E6" w14:paraId="48DC9B57" w14:textId="77777777" w:rsidTr="00107955">
      <w:tc>
        <w:tcPr>
          <w:tcW w:w="3960" w:type="dxa"/>
        </w:tcPr>
        <w:p w14:paraId="48DC9B54" w14:textId="77777777" w:rsidR="000D22E6" w:rsidRPr="006E044D" w:rsidRDefault="000D22E6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0D22E6" w:rsidRPr="006E044D" w:rsidRDefault="000D22E6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0FE5CE85" w:rsidR="000D22E6" w:rsidRPr="006E044D" w:rsidRDefault="000D22E6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0D22E6" w:rsidRPr="00B9435E" w:rsidRDefault="000D22E6" w:rsidP="006E044D">
    <w:pPr>
      <w:pStyle w:val="Footer"/>
      <w:ind w:firstLine="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5ABAD" w14:textId="77777777" w:rsidR="00E51461" w:rsidRDefault="00E51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9F179" w14:textId="77777777" w:rsidR="00CC1A21" w:rsidRDefault="00CC1A21" w:rsidP="006A582B">
      <w:r>
        <w:separator/>
      </w:r>
    </w:p>
  </w:footnote>
  <w:footnote w:type="continuationSeparator" w:id="0">
    <w:p w14:paraId="5B849F1F" w14:textId="77777777" w:rsidR="00CC1A21" w:rsidRDefault="00CC1A21" w:rsidP="006A582B">
      <w:r>
        <w:continuationSeparator/>
      </w:r>
    </w:p>
  </w:footnote>
  <w:footnote w:type="continuationNotice" w:id="1">
    <w:p w14:paraId="7272C6F4" w14:textId="77777777" w:rsidR="00CC1A21" w:rsidRDefault="00CC1A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6FB43" w14:textId="77777777" w:rsidR="00E51461" w:rsidRDefault="00E514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C9B4E" w14:textId="77777777" w:rsidR="000D22E6" w:rsidRPr="00DA17A9" w:rsidRDefault="000D22E6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0D22E6" w14:paraId="48DC9B51" w14:textId="77777777" w:rsidTr="00D8110D">
      <w:tc>
        <w:tcPr>
          <w:tcW w:w="6768" w:type="dxa"/>
        </w:tcPr>
        <w:p w14:paraId="48DC9B4F" w14:textId="7F488054" w:rsidR="000D22E6" w:rsidRDefault="000D22E6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</w:t>
          </w:r>
          <w:r w:rsidR="00E51461">
            <w:rPr>
              <w:rFonts w:ascii="Arial" w:hAnsi="Arial" w:cs="Arial"/>
              <w:sz w:val="20"/>
            </w:rPr>
            <w:t>Linux OS &amp; Programming</w:t>
          </w:r>
          <w:r>
            <w:rPr>
              <w:rFonts w:ascii="Arial" w:hAnsi="Arial" w:cs="Arial"/>
              <w:sz w:val="20"/>
            </w:rPr>
            <w:t xml:space="preserve"> </w:t>
          </w:r>
        </w:p>
      </w:tc>
      <w:tc>
        <w:tcPr>
          <w:tcW w:w="2808" w:type="dxa"/>
        </w:tcPr>
        <w:p w14:paraId="48DC9B50" w14:textId="77777777" w:rsidR="000D22E6" w:rsidRDefault="000D22E6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0D22E6" w:rsidRPr="00DA17A9" w:rsidRDefault="000D22E6" w:rsidP="006E044D">
    <w:pPr>
      <w:pStyle w:val="Header"/>
      <w:ind w:firstLine="0"/>
      <w:rPr>
        <w:rFonts w:ascii="Arial" w:hAnsi="Arial" w:cs="Arial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8366C" w14:textId="77777777" w:rsidR="00E51461" w:rsidRDefault="00E514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509D5"/>
    <w:multiLevelType w:val="multilevel"/>
    <w:tmpl w:val="D3527266"/>
    <w:lvl w:ilvl="0">
      <w:start w:val="1"/>
      <w:numFmt w:val="bullet"/>
      <w:lvlText w:val=""/>
      <w:lvlJc w:val="left"/>
      <w:pPr>
        <w:tabs>
          <w:tab w:val="num" w:pos="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646002"/>
    <w:multiLevelType w:val="hybridMultilevel"/>
    <w:tmpl w:val="F5984B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F76DC9"/>
    <w:multiLevelType w:val="hybridMultilevel"/>
    <w:tmpl w:val="31B0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73F95"/>
    <w:multiLevelType w:val="hybridMultilevel"/>
    <w:tmpl w:val="FEC0AD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BC0441"/>
    <w:multiLevelType w:val="hybridMultilevel"/>
    <w:tmpl w:val="DB2015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9B5AE7"/>
    <w:multiLevelType w:val="hybridMultilevel"/>
    <w:tmpl w:val="21FA00A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336BE6"/>
    <w:multiLevelType w:val="hybridMultilevel"/>
    <w:tmpl w:val="6C5681B8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857B5C"/>
    <w:multiLevelType w:val="hybridMultilevel"/>
    <w:tmpl w:val="EA7E88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143A8A"/>
    <w:multiLevelType w:val="multilevel"/>
    <w:tmpl w:val="FA6E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46348"/>
    <w:multiLevelType w:val="hybridMultilevel"/>
    <w:tmpl w:val="3B5248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54046C"/>
    <w:multiLevelType w:val="hybridMultilevel"/>
    <w:tmpl w:val="8312C5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5"/>
  </w:num>
  <w:num w:numId="4">
    <w:abstractNumId w:val="18"/>
  </w:num>
  <w:num w:numId="5">
    <w:abstractNumId w:val="6"/>
  </w:num>
  <w:num w:numId="6">
    <w:abstractNumId w:val="12"/>
  </w:num>
  <w:num w:numId="7">
    <w:abstractNumId w:val="10"/>
  </w:num>
  <w:num w:numId="8">
    <w:abstractNumId w:val="4"/>
  </w:num>
  <w:num w:numId="9">
    <w:abstractNumId w:val="3"/>
  </w:num>
  <w:num w:numId="10">
    <w:abstractNumId w:val="17"/>
  </w:num>
  <w:num w:numId="11">
    <w:abstractNumId w:val="11"/>
  </w:num>
  <w:num w:numId="12">
    <w:abstractNumId w:val="7"/>
  </w:num>
  <w:num w:numId="13">
    <w:abstractNumId w:val="8"/>
  </w:num>
  <w:num w:numId="14">
    <w:abstractNumId w:val="5"/>
  </w:num>
  <w:num w:numId="15">
    <w:abstractNumId w:val="2"/>
  </w:num>
  <w:num w:numId="16">
    <w:abstractNumId w:val="16"/>
  </w:num>
  <w:num w:numId="17">
    <w:abstractNumId w:val="1"/>
  </w:num>
  <w:num w:numId="18">
    <w:abstractNumId w:val="14"/>
  </w:num>
  <w:num w:numId="19">
    <w:abstractNumId w:val="0"/>
  </w:num>
  <w:num w:numId="20">
    <w:abstractNumId w:val="9"/>
  </w:num>
  <w:num w:numId="21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47F0"/>
    <w:rsid w:val="000352B6"/>
    <w:rsid w:val="00040A59"/>
    <w:rsid w:val="00040D84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507D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22E6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53C3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1E6A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6D8F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50CC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A6964"/>
    <w:rsid w:val="002B413A"/>
    <w:rsid w:val="002B41A8"/>
    <w:rsid w:val="002B4CAC"/>
    <w:rsid w:val="002B5409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0717"/>
    <w:rsid w:val="00301287"/>
    <w:rsid w:val="00305B10"/>
    <w:rsid w:val="00306B1D"/>
    <w:rsid w:val="00307262"/>
    <w:rsid w:val="00310167"/>
    <w:rsid w:val="003115ED"/>
    <w:rsid w:val="00311B89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2076"/>
    <w:rsid w:val="003C4A6B"/>
    <w:rsid w:val="003C596A"/>
    <w:rsid w:val="003C5E4C"/>
    <w:rsid w:val="003C6BB2"/>
    <w:rsid w:val="003D0B05"/>
    <w:rsid w:val="003D255C"/>
    <w:rsid w:val="003D43AA"/>
    <w:rsid w:val="003D4BA6"/>
    <w:rsid w:val="003D6A3F"/>
    <w:rsid w:val="003E1888"/>
    <w:rsid w:val="003E19FF"/>
    <w:rsid w:val="003E280F"/>
    <w:rsid w:val="003E457D"/>
    <w:rsid w:val="003E7176"/>
    <w:rsid w:val="003F1995"/>
    <w:rsid w:val="003F4FE8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34616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0DC0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4F778A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1425"/>
    <w:rsid w:val="00582A5C"/>
    <w:rsid w:val="00586579"/>
    <w:rsid w:val="00587D01"/>
    <w:rsid w:val="005914E9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3D5B"/>
    <w:rsid w:val="0063428B"/>
    <w:rsid w:val="00634552"/>
    <w:rsid w:val="00634880"/>
    <w:rsid w:val="00635128"/>
    <w:rsid w:val="006377A9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0A87"/>
    <w:rsid w:val="00691556"/>
    <w:rsid w:val="0069214B"/>
    <w:rsid w:val="00693A0A"/>
    <w:rsid w:val="00695233"/>
    <w:rsid w:val="0069562B"/>
    <w:rsid w:val="0069624D"/>
    <w:rsid w:val="00696E36"/>
    <w:rsid w:val="006A0508"/>
    <w:rsid w:val="006A582B"/>
    <w:rsid w:val="006A6299"/>
    <w:rsid w:val="006A6589"/>
    <w:rsid w:val="006B253A"/>
    <w:rsid w:val="006B3B2F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6F6377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0EE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C7A"/>
    <w:rsid w:val="00814D3F"/>
    <w:rsid w:val="00814E66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17ED6"/>
    <w:rsid w:val="00920C6D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66CD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E7FFB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0E9A"/>
    <w:rsid w:val="00A31F80"/>
    <w:rsid w:val="00A3376A"/>
    <w:rsid w:val="00A340AD"/>
    <w:rsid w:val="00A34658"/>
    <w:rsid w:val="00A34FDD"/>
    <w:rsid w:val="00A3538E"/>
    <w:rsid w:val="00A35A10"/>
    <w:rsid w:val="00A4038A"/>
    <w:rsid w:val="00A40422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A7D8C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196B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3DB9"/>
    <w:rsid w:val="00B15B06"/>
    <w:rsid w:val="00B2024F"/>
    <w:rsid w:val="00B202AC"/>
    <w:rsid w:val="00B20D8C"/>
    <w:rsid w:val="00B220E2"/>
    <w:rsid w:val="00B23F0B"/>
    <w:rsid w:val="00B241F9"/>
    <w:rsid w:val="00B274A2"/>
    <w:rsid w:val="00B350E1"/>
    <w:rsid w:val="00B36CDF"/>
    <w:rsid w:val="00B410B7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4CCE"/>
    <w:rsid w:val="00B956EB"/>
    <w:rsid w:val="00B9692A"/>
    <w:rsid w:val="00B96BE2"/>
    <w:rsid w:val="00B96C79"/>
    <w:rsid w:val="00BA3603"/>
    <w:rsid w:val="00BA509A"/>
    <w:rsid w:val="00BA6D33"/>
    <w:rsid w:val="00BB0005"/>
    <w:rsid w:val="00BB20BF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D5639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47DA2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49A"/>
    <w:rsid w:val="00CA587A"/>
    <w:rsid w:val="00CA5AB3"/>
    <w:rsid w:val="00CA694F"/>
    <w:rsid w:val="00CA765F"/>
    <w:rsid w:val="00CB1D5A"/>
    <w:rsid w:val="00CB2C6D"/>
    <w:rsid w:val="00CB311E"/>
    <w:rsid w:val="00CB5332"/>
    <w:rsid w:val="00CB57CA"/>
    <w:rsid w:val="00CB5E8A"/>
    <w:rsid w:val="00CB5FDD"/>
    <w:rsid w:val="00CB6456"/>
    <w:rsid w:val="00CB7A8D"/>
    <w:rsid w:val="00CC1673"/>
    <w:rsid w:val="00CC1A21"/>
    <w:rsid w:val="00CC4D5A"/>
    <w:rsid w:val="00CC602B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2DC4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56AE"/>
    <w:rsid w:val="00D465EB"/>
    <w:rsid w:val="00D46B6E"/>
    <w:rsid w:val="00D46D34"/>
    <w:rsid w:val="00D47960"/>
    <w:rsid w:val="00D62161"/>
    <w:rsid w:val="00D637EB"/>
    <w:rsid w:val="00D71719"/>
    <w:rsid w:val="00D735F0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1DA1"/>
    <w:rsid w:val="00DE248F"/>
    <w:rsid w:val="00DE2A15"/>
    <w:rsid w:val="00DE3734"/>
    <w:rsid w:val="00DE49FC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5FE5"/>
    <w:rsid w:val="00E47301"/>
    <w:rsid w:val="00E5146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640F"/>
    <w:rsid w:val="00EE7E29"/>
    <w:rsid w:val="00EF1A26"/>
    <w:rsid w:val="00EF2B08"/>
    <w:rsid w:val="00EF6922"/>
    <w:rsid w:val="00EF7409"/>
    <w:rsid w:val="00F00293"/>
    <w:rsid w:val="00F01579"/>
    <w:rsid w:val="00F01BC7"/>
    <w:rsid w:val="00F025E1"/>
    <w:rsid w:val="00F026DF"/>
    <w:rsid w:val="00F02F31"/>
    <w:rsid w:val="00F03BB6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4C4A"/>
    <w:rsid w:val="00F55266"/>
    <w:rsid w:val="00F56D04"/>
    <w:rsid w:val="00F571CB"/>
    <w:rsid w:val="00F60850"/>
    <w:rsid w:val="00F636C7"/>
    <w:rsid w:val="00F64521"/>
    <w:rsid w:val="00F65810"/>
    <w:rsid w:val="00F66668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00FF6F88"/>
    <w:rsid w:val="7B9A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CA5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74F1EE-C9EF-43DF-8F4C-3613ED905F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AB199C6C-15B8-4FA9-A4B7-94F43A0E4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3</TotalTime>
  <Pages>6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Kamran Akhtar</cp:lastModifiedBy>
  <cp:revision>5</cp:revision>
  <cp:lastPrinted>2014-03-29T07:34:00Z</cp:lastPrinted>
  <dcterms:created xsi:type="dcterms:W3CDTF">2021-03-06T06:30:00Z</dcterms:created>
  <dcterms:modified xsi:type="dcterms:W3CDTF">2021-03-06T09:37:00Z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